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A31FC" w14:textId="77777777" w:rsidR="00D711B9" w:rsidRPr="003E1299" w:rsidRDefault="00D711B9" w:rsidP="00D711B9">
      <w:pPr>
        <w:rPr>
          <w:sz w:val="2"/>
        </w:rPr>
      </w:pPr>
    </w:p>
    <w:p w14:paraId="56DC7E64" w14:textId="77777777" w:rsidR="00564DAC" w:rsidRP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  <w:r w:rsidRPr="00564DAC">
        <w:rPr>
          <w:sz w:val="24"/>
        </w:rPr>
        <w:t>An</w:t>
      </w:r>
    </w:p>
    <w:p w14:paraId="63E9A71B" w14:textId="77777777" w:rsidR="00564DAC" w:rsidRDefault="00564DAC" w:rsidP="00564DAC">
      <w:pPr>
        <w:tabs>
          <w:tab w:val="left" w:pos="5954"/>
        </w:tabs>
        <w:spacing w:line="240" w:lineRule="auto"/>
        <w:rPr>
          <w:b/>
          <w:sz w:val="24"/>
        </w:rPr>
      </w:pPr>
      <w:r w:rsidRPr="005019F5">
        <w:rPr>
          <w:b/>
          <w:sz w:val="24"/>
        </w:rPr>
        <w:t>+++=person.vorname+++</w:t>
      </w:r>
      <w:r w:rsidRPr="00564DAC">
        <w:rPr>
          <w:b/>
          <w:sz w:val="24"/>
        </w:rPr>
        <w:t xml:space="preserve"> </w:t>
      </w:r>
      <w:r w:rsidRPr="005019F5">
        <w:rPr>
          <w:b/>
          <w:sz w:val="24"/>
        </w:rPr>
        <w:t>+++=person.nachname+++</w:t>
      </w:r>
    </w:p>
    <w:p w14:paraId="15BC9C6A" w14:textId="77777777" w:rsid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  <w:r w:rsidRPr="00564DAC">
        <w:rPr>
          <w:sz w:val="24"/>
        </w:rPr>
        <w:t>+++=adresse.strasse+++</w:t>
      </w:r>
      <w:r>
        <w:rPr>
          <w:sz w:val="24"/>
        </w:rPr>
        <w:br/>
      </w:r>
      <w:r w:rsidRPr="00564DAC">
        <w:rPr>
          <w:sz w:val="24"/>
        </w:rPr>
        <w:t>+++=adresse.plz+++ +++=adresse.ort+++</w:t>
      </w:r>
    </w:p>
    <w:p w14:paraId="7FC94DAB" w14:textId="77777777" w:rsid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</w:p>
    <w:p w14:paraId="68B59E0B" w14:textId="77777777" w:rsidR="00564DAC" w:rsidRP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</w:p>
    <w:p w14:paraId="1A7CEED4" w14:textId="6716B5D1" w:rsidR="00564DAC" w:rsidRDefault="00564DAC" w:rsidP="00564DAC">
      <w:pPr>
        <w:tabs>
          <w:tab w:val="left" w:pos="6663"/>
        </w:tabs>
        <w:spacing w:line="240" w:lineRule="auto"/>
        <w:jc w:val="right"/>
      </w:pPr>
      <w:r w:rsidRPr="00564DAC">
        <w:t xml:space="preserve">Bargteheide, den </w:t>
      </w:r>
      <w:r w:rsidRPr="00564DAC">
        <w:fldChar w:fldCharType="begin"/>
      </w:r>
      <w:r w:rsidRPr="00564DAC">
        <w:instrText xml:space="preserve"> TIME \@ "dd.MM.yyyy" </w:instrText>
      </w:r>
      <w:r w:rsidRPr="00564DAC">
        <w:fldChar w:fldCharType="separate"/>
      </w:r>
      <w:r w:rsidR="00BB46CC">
        <w:rPr>
          <w:noProof/>
        </w:rPr>
        <w:t>04.12.2020</w:t>
      </w:r>
      <w:r w:rsidRPr="00564DAC">
        <w:fldChar w:fldCharType="end"/>
      </w:r>
    </w:p>
    <w:p w14:paraId="45E304E5" w14:textId="77777777" w:rsidR="00564DAC" w:rsidRPr="00564DAC" w:rsidRDefault="00564DAC" w:rsidP="00564DAC">
      <w:pPr>
        <w:tabs>
          <w:tab w:val="left" w:pos="6663"/>
        </w:tabs>
        <w:spacing w:line="240" w:lineRule="auto"/>
        <w:jc w:val="right"/>
      </w:pPr>
    </w:p>
    <w:p w14:paraId="313FA2C7" w14:textId="77777777" w:rsidR="00564DAC" w:rsidRDefault="00564DAC" w:rsidP="00564DAC">
      <w:pPr>
        <w:tabs>
          <w:tab w:val="left" w:pos="6663"/>
        </w:tabs>
        <w:spacing w:before="240" w:after="240" w:line="240" w:lineRule="auto"/>
        <w:rPr>
          <w:b/>
          <w:lang w:val="nl-NL"/>
        </w:rPr>
      </w:pPr>
      <w:r w:rsidRPr="00564DAC">
        <w:rPr>
          <w:b/>
          <w:lang w:val="nl-NL"/>
        </w:rPr>
        <w:t>B U C H U N G S B E S T Ä T I G U N G / R E C H N U N G</w:t>
      </w:r>
    </w:p>
    <w:p w14:paraId="7154811C" w14:textId="77777777" w:rsidR="00564DAC" w:rsidRPr="00564DAC" w:rsidRDefault="00564DAC" w:rsidP="00564DAC">
      <w:pPr>
        <w:tabs>
          <w:tab w:val="left" w:pos="6663"/>
        </w:tabs>
        <w:spacing w:before="240" w:after="240" w:line="240" w:lineRule="auto"/>
        <w:rPr>
          <w:b/>
          <w:lang w:val="nl-NL"/>
        </w:rPr>
      </w:pPr>
      <w:r w:rsidRPr="00564DAC">
        <w:rPr>
          <w:b/>
          <w:lang w:val="nl-NL"/>
        </w:rPr>
        <w:tab/>
      </w:r>
    </w:p>
    <w:p w14:paraId="51EA00B0" w14:textId="77777777" w:rsidR="00564DAC" w:rsidRPr="00564DAC" w:rsidRDefault="00564DAC" w:rsidP="00564DAC">
      <w:pPr>
        <w:spacing w:after="120" w:line="240" w:lineRule="auto"/>
        <w:rPr>
          <w:szCs w:val="20"/>
        </w:rPr>
      </w:pPr>
      <w:r w:rsidRPr="00564DAC">
        <w:rPr>
          <w:szCs w:val="20"/>
        </w:rPr>
        <w:t>+++=person.geschlecht==='m'?'Lieber':'Liebe'+++ +++=person.vorname+++,</w:t>
      </w:r>
    </w:p>
    <w:p w14:paraId="192940F9" w14:textId="16A7182B" w:rsidR="00564DAC" w:rsidRPr="00564DAC" w:rsidRDefault="00564DAC" w:rsidP="00564DAC">
      <w:pPr>
        <w:spacing w:after="120" w:line="240" w:lineRule="auto"/>
      </w:pPr>
      <w:r w:rsidRPr="00564DAC">
        <w:rPr>
          <w:szCs w:val="20"/>
        </w:rPr>
        <w:t>du hast dich zu unsere</w:t>
      </w:r>
      <w:r w:rsidR="000A747A">
        <w:rPr>
          <w:szCs w:val="20"/>
        </w:rPr>
        <w:t>r</w:t>
      </w:r>
      <w:r w:rsidRPr="00564DAC">
        <w:rPr>
          <w:szCs w:val="20"/>
        </w:rPr>
        <w:t xml:space="preserve"> </w:t>
      </w:r>
      <w:r w:rsidR="000A747A">
        <w:rPr>
          <w:szCs w:val="20"/>
        </w:rPr>
        <w:t>TimeOut-Freizeit</w:t>
      </w:r>
      <w:r w:rsidR="000C2800">
        <w:rPr>
          <w:szCs w:val="20"/>
        </w:rPr>
        <w:t xml:space="preserve"> </w:t>
      </w:r>
      <w:r w:rsidRPr="00564DAC">
        <w:rPr>
          <w:szCs w:val="20"/>
        </w:rPr>
        <w:t xml:space="preserve">vom </w:t>
      </w:r>
      <w:r w:rsidR="000A747A">
        <w:rPr>
          <w:szCs w:val="20"/>
        </w:rPr>
        <w:t>28.12.2021</w:t>
      </w:r>
      <w:r w:rsidRPr="00564DAC">
        <w:rPr>
          <w:szCs w:val="20"/>
        </w:rPr>
        <w:t>.-</w:t>
      </w:r>
      <w:r w:rsidR="000A747A">
        <w:rPr>
          <w:szCs w:val="20"/>
        </w:rPr>
        <w:t>01.01</w:t>
      </w:r>
      <w:r w:rsidRPr="00564DAC">
        <w:rPr>
          <w:szCs w:val="20"/>
        </w:rPr>
        <w:t>.202</w:t>
      </w:r>
      <w:r w:rsidR="000A747A">
        <w:rPr>
          <w:szCs w:val="20"/>
        </w:rPr>
        <w:t>2</w:t>
      </w:r>
      <w:r w:rsidRPr="00564DAC">
        <w:rPr>
          <w:szCs w:val="20"/>
        </w:rPr>
        <w:t xml:space="preserve"> in </w:t>
      </w:r>
      <w:r w:rsidR="000C2800">
        <w:rPr>
          <w:szCs w:val="20"/>
        </w:rPr>
        <w:t>R</w:t>
      </w:r>
      <w:r w:rsidRPr="00564DAC">
        <w:rPr>
          <w:szCs w:val="20"/>
        </w:rPr>
        <w:t>ø</w:t>
      </w:r>
      <w:r w:rsidR="000C2800">
        <w:rPr>
          <w:szCs w:val="20"/>
        </w:rPr>
        <w:t>m</w:t>
      </w:r>
      <w:r w:rsidR="000C2800" w:rsidRPr="00564DAC">
        <w:rPr>
          <w:szCs w:val="20"/>
        </w:rPr>
        <w:t>ø</w:t>
      </w:r>
      <w:r w:rsidRPr="00564DAC">
        <w:rPr>
          <w:szCs w:val="20"/>
        </w:rPr>
        <w:t>/DK angemeldet. Wir freuen uns, dir deine Buchung auf der Grundlage unserer Freizeit-Prospektausschreibung und</w:t>
      </w:r>
      <w:r w:rsidRPr="00564DAC">
        <w:t xml:space="preserve"> Teilnahmebedingungen (diesem Brief nochmals beigelegt) wie folgt bestätigen zu können:</w:t>
      </w:r>
    </w:p>
    <w:p w14:paraId="5EAE4C8C" w14:textId="77777777" w:rsidR="00564DAC" w:rsidRPr="00564DAC" w:rsidRDefault="00564DAC" w:rsidP="00564DAC">
      <w:pPr>
        <w:spacing w:after="120" w:line="240" w:lineRule="auto"/>
      </w:pPr>
    </w:p>
    <w:p w14:paraId="5FBB8A9F" w14:textId="71EDC975" w:rsidR="00564DAC" w:rsidRPr="00564DAC" w:rsidRDefault="000A747A" w:rsidP="00564DAC">
      <w:pPr>
        <w:pBdr>
          <w:top w:val="single" w:sz="4" w:space="1" w:color="auto"/>
        </w:pBdr>
        <w:shd w:val="clear" w:color="auto" w:fill="D9D9D9" w:themeFill="background1" w:themeFillShade="D9"/>
        <w:tabs>
          <w:tab w:val="left" w:pos="1276"/>
          <w:tab w:val="left" w:pos="4536"/>
          <w:tab w:val="left" w:pos="5387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</w:rPr>
        <w:t>TimeOut</w:t>
      </w:r>
      <w:r w:rsidR="00564DAC" w:rsidRPr="00564DAC">
        <w:rPr>
          <w:b/>
          <w:sz w:val="20"/>
        </w:rPr>
        <w:t xml:space="preserve"> vom </w:t>
      </w:r>
      <w:r>
        <w:rPr>
          <w:b/>
          <w:sz w:val="20"/>
        </w:rPr>
        <w:t>28.12.2021</w:t>
      </w:r>
      <w:r w:rsidR="00564DAC" w:rsidRPr="00564DAC">
        <w:rPr>
          <w:b/>
          <w:sz w:val="20"/>
        </w:rPr>
        <w:t>.-</w:t>
      </w:r>
      <w:r>
        <w:rPr>
          <w:b/>
          <w:sz w:val="20"/>
        </w:rPr>
        <w:t>01</w:t>
      </w:r>
      <w:r w:rsidR="00564DAC" w:rsidRPr="00564DAC">
        <w:rPr>
          <w:b/>
          <w:sz w:val="20"/>
        </w:rPr>
        <w:t>.</w:t>
      </w:r>
      <w:r>
        <w:rPr>
          <w:b/>
          <w:sz w:val="20"/>
        </w:rPr>
        <w:t>01</w:t>
      </w:r>
      <w:r w:rsidR="00564DAC" w:rsidRPr="00564DAC">
        <w:rPr>
          <w:b/>
          <w:sz w:val="20"/>
        </w:rPr>
        <w:t xml:space="preserve">.2021 in </w:t>
      </w:r>
      <w:r w:rsidR="000C2800">
        <w:rPr>
          <w:b/>
          <w:sz w:val="20"/>
        </w:rPr>
        <w:t>R</w:t>
      </w:r>
      <w:r w:rsidR="00564DAC" w:rsidRPr="00564DAC">
        <w:rPr>
          <w:b/>
          <w:sz w:val="20"/>
        </w:rPr>
        <w:t>ø</w:t>
      </w:r>
      <w:r w:rsidR="000C2800">
        <w:rPr>
          <w:b/>
          <w:sz w:val="20"/>
        </w:rPr>
        <w:t>m</w:t>
      </w:r>
      <w:r w:rsidR="000C2800" w:rsidRPr="00564DAC">
        <w:rPr>
          <w:b/>
          <w:sz w:val="20"/>
        </w:rPr>
        <w:t>ø</w:t>
      </w:r>
      <w:r w:rsidR="00564DAC" w:rsidRPr="00564DAC">
        <w:rPr>
          <w:b/>
          <w:sz w:val="20"/>
        </w:rPr>
        <w:t xml:space="preserve">/Dänemark, </w:t>
      </w:r>
      <w:r w:rsidR="00564DAC" w:rsidRPr="00564DAC">
        <w:rPr>
          <w:b/>
          <w:sz w:val="20"/>
        </w:rPr>
        <w:br/>
      </w:r>
      <w:r w:rsidR="00564DAC" w:rsidRPr="00564DAC">
        <w:rPr>
          <w:sz w:val="20"/>
        </w:rPr>
        <w:t xml:space="preserve">angemeldet </w:t>
      </w:r>
      <w:r w:rsidR="00564DAC" w:rsidRPr="00564DAC">
        <w:rPr>
          <w:sz w:val="20"/>
        </w:rPr>
        <w:tab/>
      </w:r>
      <w:r w:rsidR="00564DAC" w:rsidRPr="00564DAC">
        <w:rPr>
          <w:b/>
          <w:sz w:val="20"/>
          <w:szCs w:val="20"/>
        </w:rPr>
        <w:t>+++=person.vorname+++</w:t>
      </w:r>
      <w:r w:rsidR="00564DAC" w:rsidRPr="00564DAC">
        <w:rPr>
          <w:rFonts w:cs="Arial"/>
          <w:b/>
          <w:sz w:val="20"/>
          <w:szCs w:val="20"/>
        </w:rPr>
        <w:t xml:space="preserve"> </w:t>
      </w:r>
      <w:r w:rsidR="00564DAC" w:rsidRPr="00564DAC">
        <w:rPr>
          <w:b/>
          <w:sz w:val="20"/>
          <w:szCs w:val="20"/>
        </w:rPr>
        <w:t>+++=person.nachname+++</w:t>
      </w:r>
      <w:r w:rsidR="00564DAC" w:rsidRPr="00564DAC">
        <w:rPr>
          <w:sz w:val="20"/>
          <w:szCs w:val="20"/>
        </w:rPr>
        <w:t>, geb.</w:t>
      </w:r>
      <w:r w:rsidR="00564DAC" w:rsidRPr="00564DAC">
        <w:rPr>
          <w:b/>
          <w:sz w:val="20"/>
          <w:szCs w:val="20"/>
        </w:rPr>
        <w:t xml:space="preserve">  +++=person.gebDat.german+++</w:t>
      </w:r>
    </w:p>
    <w:p w14:paraId="38C1E7F4" w14:textId="77777777" w:rsidR="00564DAC" w:rsidRPr="00564DAC" w:rsidRDefault="00564DAC" w:rsidP="00564DA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4962"/>
        </w:tabs>
        <w:spacing w:after="0" w:line="240" w:lineRule="auto"/>
        <w:rPr>
          <w:b/>
          <w:sz w:val="20"/>
        </w:rPr>
      </w:pPr>
      <w:r w:rsidRPr="00564DAC">
        <w:rPr>
          <w:sz w:val="20"/>
        </w:rPr>
        <w:t>Verpflegung:</w:t>
      </w:r>
      <w:r w:rsidRPr="00564DAC">
        <w:rPr>
          <w:sz w:val="20"/>
        </w:rPr>
        <w:tab/>
        <w:t>vegetarische Kost:</w:t>
      </w:r>
      <w:r w:rsidRPr="00564DAC">
        <w:rPr>
          <w:b/>
          <w:sz w:val="20"/>
        </w:rPr>
        <w:t xml:space="preserve"> +++=vegetarisch?'Ja':'Nein'+++</w:t>
      </w:r>
      <w:r w:rsidRPr="00564DAC">
        <w:rPr>
          <w:b/>
          <w:sz w:val="20"/>
        </w:rPr>
        <w:tab/>
      </w:r>
      <w:r w:rsidRPr="00564DAC">
        <w:rPr>
          <w:sz w:val="20"/>
        </w:rPr>
        <w:t xml:space="preserve">Lebensmittelunverträglichkeiten: </w:t>
      </w:r>
      <w:r w:rsidRPr="00564DAC">
        <w:rPr>
          <w:b/>
          <w:sz w:val="20"/>
        </w:rPr>
        <w:t>+++=lebensmittelAllergien+++</w:t>
      </w:r>
    </w:p>
    <w:p w14:paraId="01EC4E97" w14:textId="7B38EEFC" w:rsidR="00564DAC" w:rsidRPr="00564DAC" w:rsidRDefault="00564DAC" w:rsidP="00564DA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2410"/>
        </w:tabs>
        <w:spacing w:after="0" w:line="240" w:lineRule="auto"/>
        <w:rPr>
          <w:sz w:val="20"/>
          <w:szCs w:val="20"/>
        </w:rPr>
      </w:pPr>
      <w:r w:rsidRPr="00564DAC">
        <w:rPr>
          <w:sz w:val="20"/>
        </w:rPr>
        <w:t>Erlaubnis:</w:t>
      </w:r>
      <w:r w:rsidRPr="00564DAC">
        <w:rPr>
          <w:sz w:val="20"/>
        </w:rPr>
        <w:tab/>
        <w:t>Schwimmen:</w:t>
      </w:r>
      <w:r w:rsidRPr="00564DAC">
        <w:rPr>
          <w:sz w:val="20"/>
        </w:rPr>
        <w:tab/>
      </w:r>
      <w:r w:rsidRPr="00564DAC">
        <w:rPr>
          <w:b/>
          <w:sz w:val="20"/>
        </w:rPr>
        <w:t>+++=`${schwimmen</w:t>
      </w:r>
      <w:r w:rsidR="00BB46CC">
        <w:rPr>
          <w:b/>
          <w:sz w:val="20"/>
        </w:rPr>
        <w:t>&gt;</w:t>
      </w:r>
      <w:bookmarkStart w:id="0" w:name="_GoBack"/>
      <w:bookmarkEnd w:id="0"/>
      <w:r w:rsidRPr="00564DAC">
        <w:rPr>
          <w:b/>
          <w:sz w:val="20"/>
        </w:rPr>
        <w:t>0?'erlaubt':'nicht erlaubt'}${schwimmen===1?' - Nichtschwimmer':''}${schwimmen===2?' - Mittelmäßiger Schwimmer':''}${schwimmen===3?' - guter Schwimmer':''}`+++</w:t>
      </w:r>
      <w:r w:rsidRPr="00564DAC">
        <w:rPr>
          <w:b/>
          <w:sz w:val="20"/>
          <w:szCs w:val="20"/>
        </w:rPr>
        <w:tab/>
      </w:r>
      <w:r w:rsidRPr="00564DAC">
        <w:rPr>
          <w:sz w:val="20"/>
          <w:szCs w:val="20"/>
        </w:rPr>
        <w:t xml:space="preserve">in Dreiergruppen unterwegs sein: </w:t>
      </w:r>
      <w:r w:rsidRPr="00564DAC">
        <w:rPr>
          <w:b/>
          <w:sz w:val="20"/>
        </w:rPr>
        <w:t>+++=sichEntfernen?'Ja':'Nein'+++</w:t>
      </w:r>
      <w:r w:rsidRPr="00564DAC">
        <w:rPr>
          <w:b/>
          <w:sz w:val="20"/>
        </w:rPr>
        <w:br/>
      </w:r>
      <w:r w:rsidRPr="00564DAC">
        <w:rPr>
          <w:sz w:val="20"/>
          <w:szCs w:val="20"/>
        </w:rPr>
        <w:t xml:space="preserve"> </w:t>
      </w:r>
      <w:r w:rsidRPr="00564DAC">
        <w:rPr>
          <w:sz w:val="20"/>
          <w:szCs w:val="20"/>
        </w:rPr>
        <w:tab/>
        <w:t xml:space="preserve">Adresse für Fahrgemeinschaften freigegeben: </w:t>
      </w:r>
      <w:r w:rsidRPr="00564DAC">
        <w:rPr>
          <w:b/>
          <w:sz w:val="20"/>
        </w:rPr>
        <w:t>+++=fahrgemeinschaften?'Ja':'Nein'+++</w:t>
      </w:r>
    </w:p>
    <w:p w14:paraId="618FAD40" w14:textId="77777777" w:rsidR="00564DAC" w:rsidRPr="00564DAC" w:rsidRDefault="00564DAC" w:rsidP="00564DAC">
      <w:pP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sz w:val="20"/>
          <w:szCs w:val="20"/>
        </w:rPr>
      </w:pPr>
      <w:r w:rsidRPr="00564DAC">
        <w:rPr>
          <w:sz w:val="20"/>
          <w:szCs w:val="20"/>
        </w:rPr>
        <w:t>Bemerkungen:</w:t>
      </w:r>
      <w:r w:rsidRPr="00564DAC">
        <w:rPr>
          <w:sz w:val="20"/>
          <w:szCs w:val="20"/>
        </w:rPr>
        <w:tab/>
      </w:r>
      <w:r w:rsidRPr="00564DAC">
        <w:rPr>
          <w:b/>
          <w:sz w:val="20"/>
        </w:rPr>
        <w:t>+++=bemerkungen||'Keine'+++</w:t>
      </w:r>
    </w:p>
    <w:p w14:paraId="5FF66B82" w14:textId="77777777" w:rsidR="00564DAC" w:rsidRPr="00564DAC" w:rsidRDefault="00564DAC" w:rsidP="00564DAC">
      <w:pPr>
        <w:pBdr>
          <w:bottom w:val="single" w:sz="4" w:space="1" w:color="auto"/>
        </w:pBd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rPr>
          <w:b/>
          <w:sz w:val="20"/>
          <w:szCs w:val="20"/>
        </w:rPr>
      </w:pPr>
      <w:r w:rsidRPr="00564DAC">
        <w:rPr>
          <w:sz w:val="20"/>
          <w:szCs w:val="20"/>
        </w:rPr>
        <w:t>Gesundheitsinformatinen:</w:t>
      </w:r>
      <w:r w:rsidRPr="00564DAC">
        <w:rPr>
          <w:b/>
          <w:sz w:val="20"/>
          <w:szCs w:val="20"/>
        </w:rPr>
        <w:tab/>
      </w:r>
      <w:r w:rsidRPr="00564DAC">
        <w:rPr>
          <w:b/>
          <w:sz w:val="20"/>
        </w:rPr>
        <w:t>+++=gesundheitsinformationen||'Keine'+++</w:t>
      </w:r>
    </w:p>
    <w:p w14:paraId="0B87435B" w14:textId="77777777" w:rsidR="00564DAC" w:rsidRPr="00564DAC" w:rsidRDefault="00564DAC" w:rsidP="00564DAC">
      <w:pPr>
        <w:spacing w:after="120" w:line="240" w:lineRule="auto"/>
        <w:rPr>
          <w:sz w:val="20"/>
        </w:rPr>
      </w:pPr>
    </w:p>
    <w:p w14:paraId="5F2FA777" w14:textId="77777777" w:rsidR="00564DAC" w:rsidRPr="00564DAC" w:rsidRDefault="00564DAC" w:rsidP="00564DAC">
      <w:pPr>
        <w:spacing w:after="120" w:line="240" w:lineRule="auto"/>
      </w:pPr>
      <w:r w:rsidRPr="00564DAC">
        <w:t>Bitte überprüfe die vorstehenden Angaben und teile uns Abweichungen oder Fehler unverzüglich mit!</w:t>
      </w:r>
    </w:p>
    <w:p w14:paraId="42385CEB" w14:textId="77777777" w:rsidR="00564DAC" w:rsidRDefault="00564DAC">
      <w:pPr>
        <w:spacing w:line="259" w:lineRule="auto"/>
      </w:pPr>
      <w:r>
        <w:br w:type="page"/>
      </w:r>
    </w:p>
    <w:p w14:paraId="0751714D" w14:textId="77777777" w:rsidR="00564DAC" w:rsidRPr="00564DAC" w:rsidRDefault="00564DAC" w:rsidP="00564DAC">
      <w:pPr>
        <w:tabs>
          <w:tab w:val="left" w:pos="2268"/>
          <w:tab w:val="left" w:pos="2410"/>
        </w:tabs>
        <w:spacing w:after="0" w:line="240" w:lineRule="auto"/>
      </w:pPr>
      <w:r w:rsidRPr="00564DAC">
        <w:lastRenderedPageBreak/>
        <w:t>Zahlungsfälligkeit:</w:t>
      </w:r>
      <w:r w:rsidRPr="00564DAC">
        <w:tab/>
      </w:r>
      <w:r w:rsidRPr="00564DAC">
        <w:tab/>
        <w:t>siehe Ziff. 2. der Teilnahmebedingungen</w:t>
      </w:r>
    </w:p>
    <w:p w14:paraId="5A7446DA" w14:textId="3D180020" w:rsidR="00564DAC" w:rsidRPr="00564DAC" w:rsidRDefault="00564DAC" w:rsidP="00564DAC">
      <w:pPr>
        <w:tabs>
          <w:tab w:val="right" w:pos="3119"/>
          <w:tab w:val="right" w:pos="3686"/>
          <w:tab w:val="left" w:pos="3828"/>
          <w:tab w:val="left" w:pos="4678"/>
        </w:tabs>
        <w:spacing w:after="0" w:line="240" w:lineRule="auto"/>
        <w:ind w:left="3828" w:right="-567" w:hanging="3828"/>
      </w:pPr>
      <w:r w:rsidRPr="00564DAC">
        <w:t>Anzahlung:</w:t>
      </w:r>
      <w:r w:rsidRPr="00564DAC">
        <w:rPr>
          <w:b/>
        </w:rPr>
        <w:tab/>
      </w:r>
      <w:r w:rsidR="000A747A">
        <w:rPr>
          <w:b/>
        </w:rPr>
        <w:t>21</w:t>
      </w:r>
      <w:r w:rsidRPr="00564DAC">
        <w:rPr>
          <w:b/>
        </w:rPr>
        <w:t>,00</w:t>
      </w:r>
      <w:r w:rsidRPr="00564DAC">
        <w:tab/>
        <w:t xml:space="preserve">Euro </w:t>
      </w:r>
      <w:r w:rsidRPr="00564DAC">
        <w:tab/>
      </w:r>
      <w:r w:rsidRPr="00564DAC">
        <w:rPr>
          <w:b/>
        </w:rPr>
        <w:t xml:space="preserve">[Zweck: </w:t>
      </w:r>
      <w:r w:rsidR="000A747A">
        <w:rPr>
          <w:b/>
        </w:rPr>
        <w:t>TimeOut</w:t>
      </w:r>
      <w:r w:rsidR="000C2800">
        <w:rPr>
          <w:b/>
        </w:rPr>
        <w:t xml:space="preserve"> 2021</w:t>
      </w:r>
      <w:r w:rsidRPr="00564DAC">
        <w:rPr>
          <w:b/>
        </w:rPr>
        <w:t xml:space="preserve"> – +++=person.vorname+++ +++=person.nachname+++, +++=anmeldeID+++]</w:t>
      </w:r>
    </w:p>
    <w:p w14:paraId="39CEF5A8" w14:textId="6DC5CED2" w:rsidR="00564DAC" w:rsidRPr="00564DAC" w:rsidRDefault="00564DAC" w:rsidP="00564DAC">
      <w:pPr>
        <w:tabs>
          <w:tab w:val="right" w:pos="3119"/>
          <w:tab w:val="right" w:pos="3686"/>
          <w:tab w:val="left" w:pos="3828"/>
          <w:tab w:val="left" w:pos="4678"/>
        </w:tabs>
        <w:spacing w:after="0" w:line="240" w:lineRule="auto"/>
        <w:ind w:left="3828" w:right="-567" w:hanging="3828"/>
        <w:rPr>
          <w:b/>
        </w:rPr>
      </w:pPr>
      <w:r w:rsidRPr="00564DAC">
        <w:t>Restzahlung:</w:t>
      </w:r>
      <w:r w:rsidRPr="00564DAC">
        <w:tab/>
      </w:r>
      <w:r w:rsidR="000A747A">
        <w:rPr>
          <w:b/>
        </w:rPr>
        <w:t>94</w:t>
      </w:r>
      <w:r w:rsidRPr="00564DAC">
        <w:rPr>
          <w:b/>
        </w:rPr>
        <w:t xml:space="preserve">,00 </w:t>
      </w:r>
      <w:r w:rsidRPr="00564DAC">
        <w:tab/>
        <w:t>Euro</w:t>
      </w:r>
      <w:r w:rsidRPr="00564DAC">
        <w:tab/>
      </w:r>
      <w:r w:rsidRPr="00564DAC">
        <w:rPr>
          <w:b/>
        </w:rPr>
        <w:t xml:space="preserve">[Zweck: </w:t>
      </w:r>
      <w:r w:rsidR="000A747A">
        <w:rPr>
          <w:b/>
        </w:rPr>
        <w:t>TimeOut</w:t>
      </w:r>
      <w:r w:rsidR="000C2800">
        <w:rPr>
          <w:b/>
        </w:rPr>
        <w:t xml:space="preserve"> 2021</w:t>
      </w:r>
      <w:r w:rsidRPr="00564DAC">
        <w:rPr>
          <w:b/>
        </w:rPr>
        <w:t xml:space="preserve"> – +++=person.vorname+++ +++=person.nachname+++, +++=anmeldeID+++]</w:t>
      </w:r>
    </w:p>
    <w:p w14:paraId="53B30D6A" w14:textId="77777777" w:rsidR="00564DAC" w:rsidRPr="00564DAC" w:rsidRDefault="00564DAC" w:rsidP="00564DAC">
      <w:pPr>
        <w:tabs>
          <w:tab w:val="left" w:pos="1701"/>
          <w:tab w:val="left" w:pos="2410"/>
          <w:tab w:val="left" w:pos="2977"/>
        </w:tabs>
        <w:spacing w:after="0" w:line="240" w:lineRule="auto"/>
        <w:ind w:left="2977" w:right="-568" w:hanging="2977"/>
        <w:rPr>
          <w:b/>
          <w:sz w:val="12"/>
        </w:rPr>
      </w:pPr>
    </w:p>
    <w:p w14:paraId="17167E1E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 xml:space="preserve">Dieser Buchungsbestätigung ist </w:t>
      </w:r>
      <w:r w:rsidRPr="00564DAC">
        <w:rPr>
          <w:rFonts w:ascii="Lato" w:hAnsi="Lato"/>
          <w:bCs/>
          <w:lang w:val="de-DE"/>
        </w:rPr>
        <w:t xml:space="preserve">der gesetzlich vorgeschriebene Reisepreissicherungsschein beigefügt. </w:t>
      </w:r>
      <w:r w:rsidRPr="00564DAC">
        <w:rPr>
          <w:rFonts w:ascii="Lato" w:hAnsi="Lato"/>
          <w:lang w:val="de-DE"/>
        </w:rPr>
        <w:t xml:space="preserve"> </w:t>
      </w:r>
    </w:p>
    <w:p w14:paraId="54F0F9DF" w14:textId="77777777" w:rsidR="00564DAC" w:rsidRPr="00564DAC" w:rsidRDefault="00564DAC" w:rsidP="00564DAC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</w:pPr>
      <w:r w:rsidRPr="00564DAC">
        <w:t>Zu den Rechten und Pflichten der Reiseteilnehmer verweisen wir auf Ziff. 13. unserer Teilnahmebedin</w:t>
      </w:r>
      <w:r w:rsidRPr="00564DAC">
        <w:softHyphen/>
        <w:t>gun</w:t>
      </w:r>
      <w:r w:rsidRPr="00564DAC">
        <w:softHyphen/>
        <w:t>gen.</w:t>
      </w:r>
    </w:p>
    <w:p w14:paraId="3BAEC9F6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 xml:space="preserve">Prüfe den Krankenversicherungsschutz. </w:t>
      </w:r>
    </w:p>
    <w:p w14:paraId="3B86B610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>Wir empfehlen sehr den Abschluss einer Reiserücktritts- und einer Reisekrankenversicherung.</w:t>
      </w:r>
    </w:p>
    <w:p w14:paraId="3A035988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 xml:space="preserve">Die Reiseunterlagen (der Freizeitbrief, die Teilnehmerliste, und alle weiteren wichtigen Informationen) kommen etwa 3-4 Wochen vor Beginn der Freizeit. Bitte prüfe auch die Richtigkeit und Vollständigkeit der dir noch zugehenden Reiseunterlagen und teile uns Fehler umgehend mit. Vielen Dank. </w:t>
      </w:r>
    </w:p>
    <w:p w14:paraId="2D8E8874" w14:textId="77777777" w:rsidR="00564DAC" w:rsidRP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2"/>
        </w:rPr>
      </w:pPr>
    </w:p>
    <w:p w14:paraId="5015A002" w14:textId="6685F57A" w:rsid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</w:pPr>
      <w:r w:rsidRPr="00564DAC">
        <w:t xml:space="preserve">Als </w:t>
      </w:r>
      <w:r w:rsidR="000C2800">
        <w:rPr>
          <w:noProof/>
          <w:lang w:eastAsia="de-DE"/>
        </w:rPr>
        <w:t>Leitungst</w:t>
      </w:r>
      <w:r w:rsidRPr="00564DAC">
        <w:t xml:space="preserve">eam sind wir schon jetzt dran, die Freizeit vorzubereiten. Wir wünschen uns eine super Zeit und freuen uns riesig die gemeinsame Urlaubszeit mit dir, </w:t>
      </w:r>
      <w:r w:rsidRPr="00564DAC">
        <w:rPr>
          <w:szCs w:val="20"/>
        </w:rPr>
        <w:t>+++=person.vorname+++</w:t>
      </w:r>
      <w:r w:rsidRPr="00564DAC">
        <w:t>, zu erleben.</w:t>
      </w:r>
    </w:p>
    <w:p w14:paraId="68A84CB5" w14:textId="77777777" w:rsid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</w:pPr>
    </w:p>
    <w:p w14:paraId="1B93AFBF" w14:textId="77777777" w:rsidR="00564DAC" w:rsidRP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</w:pPr>
    </w:p>
    <w:p w14:paraId="0BC9ECC2" w14:textId="77777777" w:rsidR="00564DAC" w:rsidRP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2"/>
        </w:rPr>
      </w:pPr>
    </w:p>
    <w:p w14:paraId="5C8C950F" w14:textId="77777777" w:rsidR="00564DAC" w:rsidRPr="00564DAC" w:rsidRDefault="00564DAC" w:rsidP="00564DAC">
      <w:pPr>
        <w:tabs>
          <w:tab w:val="left" w:pos="6663"/>
        </w:tabs>
        <w:spacing w:line="240" w:lineRule="auto"/>
      </w:pPr>
      <w:r w:rsidRPr="00564DAC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59B1E889" wp14:editId="1932BCCB">
            <wp:simplePos x="0" y="0"/>
            <wp:positionH relativeFrom="column">
              <wp:posOffset>338243</wp:posOffset>
            </wp:positionH>
            <wp:positionV relativeFrom="paragraph">
              <wp:posOffset>97155</wp:posOffset>
            </wp:positionV>
            <wp:extent cx="1023582" cy="686030"/>
            <wp:effectExtent l="0" t="0" r="5715" b="0"/>
            <wp:wrapNone/>
            <wp:docPr id="19" name="Grafik 0" descr="Unterschrift Thomas See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rschrift Thomas Seeger.pn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82" cy="68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DAC">
        <w:t>Entschieden für Christus grüßt</w:t>
      </w:r>
    </w:p>
    <w:p w14:paraId="183F3E56" w14:textId="5D8608F7" w:rsidR="00564DAC" w:rsidRPr="000420E3" w:rsidRDefault="00564DAC" w:rsidP="00564DAC">
      <w:pPr>
        <w:tabs>
          <w:tab w:val="left" w:pos="6663"/>
        </w:tabs>
        <w:spacing w:line="240" w:lineRule="auto"/>
      </w:pPr>
    </w:p>
    <w:p w14:paraId="4D473392" w14:textId="3C272854" w:rsidR="00564DAC" w:rsidRPr="000420E3" w:rsidRDefault="00564DAC" w:rsidP="00564DAC">
      <w:pPr>
        <w:tabs>
          <w:tab w:val="center" w:pos="1729"/>
          <w:tab w:val="left" w:pos="3119"/>
          <w:tab w:val="left" w:pos="6237"/>
        </w:tabs>
        <w:spacing w:after="0" w:line="240" w:lineRule="auto"/>
      </w:pPr>
      <w:r w:rsidRPr="000420E3">
        <w:t>……………………………………………</w:t>
      </w:r>
    </w:p>
    <w:p w14:paraId="3F924912" w14:textId="751B91E7" w:rsidR="00564DAC" w:rsidRPr="0029117D" w:rsidRDefault="00564DAC" w:rsidP="00564DAC">
      <w:pPr>
        <w:tabs>
          <w:tab w:val="left" w:pos="709"/>
          <w:tab w:val="left" w:pos="6663"/>
        </w:tabs>
      </w:pPr>
      <w:r>
        <w:rPr>
          <w:i/>
          <w:sz w:val="16"/>
        </w:rPr>
        <w:t xml:space="preserve">                   </w:t>
      </w:r>
      <w:r w:rsidRPr="000420E3">
        <w:rPr>
          <w:i/>
          <w:sz w:val="16"/>
        </w:rPr>
        <w:t>(Thomas Seeger</w:t>
      </w:r>
      <w:r w:rsidR="000C2800">
        <w:rPr>
          <w:i/>
          <w:sz w:val="16"/>
        </w:rPr>
        <w:t>)</w:t>
      </w:r>
    </w:p>
    <w:p w14:paraId="6A0A19FE" w14:textId="77777777" w:rsidR="00D711B9" w:rsidRPr="00363C10" w:rsidRDefault="00D711B9" w:rsidP="00564DAC">
      <w:pPr>
        <w:jc w:val="right"/>
        <w:rPr>
          <w:sz w:val="16"/>
        </w:rPr>
      </w:pPr>
    </w:p>
    <w:sectPr w:rsidR="00D711B9" w:rsidRPr="00363C10" w:rsidSect="00564DAC">
      <w:headerReference w:type="first" r:id="rId11"/>
      <w:footerReference w:type="first" r:id="rId12"/>
      <w:pgSz w:w="11906" w:h="16838" w:code="9"/>
      <w:pgMar w:top="1418" w:right="1418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C727A" w14:textId="77777777" w:rsidR="00564DAC" w:rsidRDefault="00564DAC" w:rsidP="00BF2CFB">
      <w:pPr>
        <w:spacing w:after="0" w:line="240" w:lineRule="auto"/>
      </w:pPr>
      <w:r>
        <w:separator/>
      </w:r>
    </w:p>
  </w:endnote>
  <w:endnote w:type="continuationSeparator" w:id="0">
    <w:p w14:paraId="671C2784" w14:textId="77777777" w:rsidR="00564DAC" w:rsidRDefault="00564DAC" w:rsidP="00BF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Deluxe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58454" w14:textId="77777777" w:rsidR="00564DAC" w:rsidRPr="00564DAC" w:rsidRDefault="00564DAC" w:rsidP="00564DAC">
    <w:pPr>
      <w:pStyle w:val="Fuzeile"/>
      <w:jc w:val="center"/>
      <w:rPr>
        <w:i/>
        <w:sz w:val="12"/>
      </w:rPr>
    </w:pPr>
    <w:r w:rsidRPr="00564DAC">
      <w:rPr>
        <w:i/>
        <w:sz w:val="12"/>
      </w:rPr>
      <w:t>*** bitte wenden 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1763C" w14:textId="77777777" w:rsidR="00564DAC" w:rsidRDefault="00564DAC" w:rsidP="00BF2CFB">
      <w:pPr>
        <w:spacing w:after="0" w:line="240" w:lineRule="auto"/>
      </w:pPr>
      <w:r>
        <w:separator/>
      </w:r>
    </w:p>
  </w:footnote>
  <w:footnote w:type="continuationSeparator" w:id="0">
    <w:p w14:paraId="50909F8E" w14:textId="77777777" w:rsidR="00564DAC" w:rsidRDefault="00564DAC" w:rsidP="00BF2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03F8E" w14:textId="77777777" w:rsidR="000D5DB7" w:rsidRDefault="000D5DB7">
    <w:pPr>
      <w:pStyle w:val="Kopfzeile"/>
    </w:pPr>
  </w:p>
  <w:p w14:paraId="3562F165" w14:textId="77777777" w:rsidR="000D5DB7" w:rsidRDefault="000D5DB7">
    <w:pPr>
      <w:pStyle w:val="Kopfzeile"/>
    </w:pPr>
  </w:p>
  <w:p w14:paraId="2FD37C1F" w14:textId="77777777" w:rsidR="000D5DB7" w:rsidRDefault="000D5DB7">
    <w:pPr>
      <w:pStyle w:val="Kopfzeile"/>
    </w:pPr>
  </w:p>
  <w:p w14:paraId="5F4D6F3A" w14:textId="77777777" w:rsidR="000D5DB7" w:rsidRDefault="000D5DB7">
    <w:pPr>
      <w:pStyle w:val="Kopfzeile"/>
    </w:pPr>
  </w:p>
  <w:p w14:paraId="38B0E63A" w14:textId="77777777" w:rsidR="000D5DB7" w:rsidRDefault="000D5DB7">
    <w:pPr>
      <w:pStyle w:val="Kopfzeile"/>
    </w:pPr>
  </w:p>
  <w:p w14:paraId="757D16F5" w14:textId="77777777" w:rsidR="000D5DB7" w:rsidRDefault="000D5DB7">
    <w:pPr>
      <w:pStyle w:val="Kopfzeile"/>
    </w:pPr>
  </w:p>
  <w:p w14:paraId="5AE6B7AD" w14:textId="77777777" w:rsidR="000D5DB7" w:rsidRDefault="000D5DB7">
    <w:pPr>
      <w:pStyle w:val="Kopfzeile"/>
    </w:pPr>
  </w:p>
  <w:p w14:paraId="60215FA8" w14:textId="77777777" w:rsidR="00BF2CFB" w:rsidRPr="000D5DB7" w:rsidRDefault="00564DAC">
    <w:pPr>
      <w:pStyle w:val="Kopfzeile"/>
      <w:rPr>
        <w:sz w:val="36"/>
      </w:rPr>
    </w:pPr>
    <w:r>
      <w:rPr>
        <w:noProof/>
        <w:sz w:val="24"/>
        <w:lang w:eastAsia="de-DE"/>
      </w:rPr>
      <w:drawing>
        <wp:anchor distT="0" distB="0" distL="114300" distR="114300" simplePos="0" relativeHeight="251657215" behindDoc="0" locked="1" layoutInCell="1" allowOverlap="1" wp14:anchorId="72363C00" wp14:editId="7D0766AD">
          <wp:simplePos x="0" y="0"/>
          <wp:positionH relativeFrom="page">
            <wp:posOffset>5676900</wp:posOffset>
          </wp:positionH>
          <wp:positionV relativeFrom="page">
            <wp:posOffset>4800600</wp:posOffset>
          </wp:positionV>
          <wp:extent cx="1857375" cy="1215390"/>
          <wp:effectExtent l="0" t="0" r="9525" b="381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G_20200312_09264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1215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FD0342" wp14:editId="2C72EF6B">
              <wp:simplePos x="0" y="0"/>
              <wp:positionH relativeFrom="column">
                <wp:posOffset>4604385</wp:posOffset>
              </wp:positionH>
              <wp:positionV relativeFrom="paragraph">
                <wp:posOffset>3024505</wp:posOffset>
              </wp:positionV>
              <wp:extent cx="420764" cy="1544400"/>
              <wp:effectExtent l="0" t="19050" r="36830" b="17780"/>
              <wp:wrapNone/>
              <wp:docPr id="6" name="Freihandform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764" cy="1544400"/>
                      </a:xfrm>
                      <a:custGeom>
                        <a:avLst/>
                        <a:gdLst>
                          <a:gd name="connsiteX0" fmla="*/ 365760 w 421005"/>
                          <a:gd name="connsiteY0" fmla="*/ 7620 h 1544955"/>
                          <a:gd name="connsiteX1" fmla="*/ 421005 w 421005"/>
                          <a:gd name="connsiteY1" fmla="*/ 1544955 h 1544955"/>
                          <a:gd name="connsiteX2" fmla="*/ 0 w 421005"/>
                          <a:gd name="connsiteY2" fmla="*/ 1544955 h 1544955"/>
                          <a:gd name="connsiteX3" fmla="*/ 0 w 421005"/>
                          <a:gd name="connsiteY3" fmla="*/ 0 h 1544955"/>
                          <a:gd name="connsiteX4" fmla="*/ 365760 w 421005"/>
                          <a:gd name="connsiteY4" fmla="*/ 7620 h 15449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21005" h="1544955">
                            <a:moveTo>
                              <a:pt x="365760" y="7620"/>
                            </a:moveTo>
                            <a:lnTo>
                              <a:pt x="421005" y="1544955"/>
                            </a:lnTo>
                            <a:lnTo>
                              <a:pt x="0" y="1544955"/>
                            </a:lnTo>
                            <a:lnTo>
                              <a:pt x="0" y="0"/>
                            </a:lnTo>
                            <a:lnTo>
                              <a:pt x="365760" y="762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5B9025" id="Freihandform 6" o:spid="_x0000_s1026" style="position:absolute;margin-left:362.55pt;margin-top:238.15pt;width:33.15pt;height:1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1005,154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" path="m365760,7620r55245,1537335l,1544955,,,365760,7620xe" fillcolor="white [3212]" strokecolor="white [3212]" strokeweight="1pt">
              <v:stroke joinstyle="miter"/>
              <v:path arrowok="t" o:connecttype="custom" o:connectlocs="365551,7617;420764,1544400;0,1544400;0,0;365551,7617" o:connectangles="0,0,0,0,0"/>
            </v:shape>
          </w:pict>
        </mc:Fallback>
      </mc:AlternateContent>
    </w:r>
    <w:r w:rsidR="00F72726" w:rsidRPr="000D5DB7">
      <w:rPr>
        <w:noProof/>
        <w:sz w:val="36"/>
        <w:lang w:eastAsia="de-DE"/>
      </w:rPr>
      <mc:AlternateContent>
        <mc:Choice Requires="wps">
          <w:drawing>
            <wp:anchor distT="1800225" distB="0" distL="720090" distR="114300" simplePos="0" relativeHeight="251656190" behindDoc="0" locked="0" layoutInCell="1" allowOverlap="1" wp14:anchorId="505799B0" wp14:editId="4BAFC928">
              <wp:simplePos x="0" y="0"/>
              <wp:positionH relativeFrom="column">
                <wp:posOffset>5184140</wp:posOffset>
              </wp:positionH>
              <wp:positionV relativeFrom="paragraph">
                <wp:posOffset>1445895</wp:posOffset>
              </wp:positionV>
              <wp:extent cx="1511935" cy="6870700"/>
              <wp:effectExtent l="0" t="0" r="12065" b="6350"/>
              <wp:wrapSquare wrapText="bothSides"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935" cy="6870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A0EA1F" w14:textId="77777777" w:rsidR="00BF2CFB" w:rsidRPr="00A05FD9" w:rsidRDefault="00BF2CFB" w:rsidP="009B0C29">
                          <w:pPr>
                            <w:spacing w:after="240" w:line="240" w:lineRule="auto"/>
                            <w:rPr>
                              <w:rFonts w:ascii="Lato Heavy" w:hAnsi="Lato Heavy"/>
                              <w:i/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  <w:t>Thomas Seeger</w:t>
                          </w:r>
                          <w:r w:rsidR="009B0C29" w:rsidRPr="00A05FD9"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  <w:br/>
                          </w:r>
                          <w:r w:rsidR="009B0C29" w:rsidRPr="00A05FD9">
                            <w:rPr>
                              <w:rFonts w:ascii="Lato Heavy" w:hAnsi="Lato Heavy"/>
                              <w:i/>
                              <w:color w:val="58676F"/>
                              <w:sz w:val="12"/>
                            </w:rPr>
                            <w:t>Teen- und Jugendreferent im EC-Nordbund</w:t>
                          </w:r>
                        </w:p>
                        <w:p w14:paraId="014292CA" w14:textId="77777777" w:rsidR="00A05FD9" w:rsidRPr="00A05FD9" w:rsidRDefault="009B0C29" w:rsidP="00A05FD9">
                          <w:pPr>
                            <w:tabs>
                              <w:tab w:val="left" w:pos="426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Am Hinkenberg 2a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22941 Bargteheide</w:t>
                          </w:r>
                        </w:p>
                        <w:p w14:paraId="7205F598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04532</w:t>
                          </w:r>
                          <w:r w:rsidR="00A05FD9" w:rsidRPr="00A05FD9">
                            <w:rPr>
                              <w:color w:val="58676F"/>
                              <w:sz w:val="12"/>
                            </w:rPr>
                            <w:t>-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>2805703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referent@ec-nordbund.de</w:t>
                          </w:r>
                        </w:p>
                        <w:p w14:paraId="69ABBA7C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7C1E0C92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27D541F7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3B505D33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15143769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439E6E5E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2FFCE0F8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134F5540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658632D8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685963F4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485C7F87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  <w:t>EC-Nordbund</w:t>
                          </w:r>
                        </w:p>
                        <w:p w14:paraId="1F952980" w14:textId="77777777" w:rsidR="00A05FD9" w:rsidRPr="00A05FD9" w:rsidRDefault="00A05FD9" w:rsidP="00A05FD9">
                          <w:pPr>
                            <w:tabs>
                              <w:tab w:val="left" w:pos="426"/>
                              <w:tab w:val="left" w:pos="993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Vereinsregister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Neumünster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Registernummer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VR 395</w:t>
                          </w:r>
                        </w:p>
                        <w:p w14:paraId="3865C39B" w14:textId="77777777" w:rsidR="00A05FD9" w:rsidRPr="00A05FD9" w:rsidRDefault="00A05FD9" w:rsidP="00A05FD9">
                          <w:pPr>
                            <w:tabs>
                              <w:tab w:val="left" w:pos="426"/>
                              <w:tab w:val="left" w:pos="993"/>
                            </w:tabs>
                            <w:spacing w:after="24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www.ec-nordbund.de</w:t>
                          </w:r>
                        </w:p>
                        <w:p w14:paraId="330DDC50" w14:textId="77777777" w:rsidR="00A05FD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  <w:t>Geschäftstelle</w:t>
                          </w:r>
                        </w:p>
                        <w:p w14:paraId="35C9BC16" w14:textId="77777777" w:rsidR="00A05FD9" w:rsidRPr="00A05FD9" w:rsidRDefault="009B0C29" w:rsidP="00A05FD9">
                          <w:pPr>
                            <w:tabs>
                              <w:tab w:val="left" w:pos="426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  <w:t>Lars Hennen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 xml:space="preserve"> (Vorsitzender)</w:t>
                          </w:r>
                        </w:p>
                        <w:p w14:paraId="1741555C" w14:textId="77777777" w:rsidR="00A05FD9" w:rsidRPr="00A05FD9" w:rsidRDefault="009B0C29" w:rsidP="00A05FD9">
                          <w:pPr>
                            <w:tabs>
                              <w:tab w:val="left" w:pos="426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Kronshagener Weg 61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24116 Kiel</w:t>
                          </w:r>
                        </w:p>
                        <w:p w14:paraId="40747B32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0157-307 385 16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info@ec-nordbund.de</w:t>
                          </w:r>
                        </w:p>
                        <w:p w14:paraId="4FA6FFA9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  <w:t>Bankverbindung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Sparkasse Südholstein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IBAN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DE47 2305 1030 0510 8336 43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BIC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NOLADE21SHO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5799B0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margin-left:408.2pt;margin-top:113.85pt;width:119.05pt;height:541pt;z-index:251656190;visibility:visible;mso-wrap-style:square;mso-width-percent:0;mso-height-percent:0;mso-wrap-distance-left:56.7pt;mso-wrap-distance-top:141.75pt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" filled="f" stroked="f" strokeweight=".5pt">
              <v:textbox inset="0,0,0,0">
                <w:txbxContent>
                  <w:p w14:paraId="5DA0EA1F" w14:textId="77777777" w:rsidR="00BF2CFB" w:rsidRPr="00A05FD9" w:rsidRDefault="00BF2CFB" w:rsidP="009B0C29">
                    <w:pPr>
                      <w:spacing w:after="240" w:line="240" w:lineRule="auto"/>
                      <w:rPr>
                        <w:rFonts w:ascii="Lato Heavy" w:hAnsi="Lato Heavy"/>
                        <w:i/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6"/>
                      </w:rPr>
                      <w:t>Thomas Seeger</w:t>
                    </w:r>
                    <w:r w:rsidR="009B0C29" w:rsidRPr="00A05FD9">
                      <w:rPr>
                        <w:rFonts w:ascii="Lato Heavy" w:hAnsi="Lato Heavy"/>
                        <w:color w:val="58676F"/>
                        <w:sz w:val="12"/>
                      </w:rPr>
                      <w:br/>
                    </w:r>
                    <w:r w:rsidR="009B0C29" w:rsidRPr="00A05FD9">
                      <w:rPr>
                        <w:rFonts w:ascii="Lato Heavy" w:hAnsi="Lato Heavy"/>
                        <w:i/>
                        <w:color w:val="58676F"/>
                        <w:sz w:val="12"/>
                      </w:rPr>
                      <w:t>Teen- und Jugendreferent im EC-Nordbund</w:t>
                    </w:r>
                  </w:p>
                  <w:p w14:paraId="014292CA" w14:textId="77777777" w:rsidR="00A05FD9" w:rsidRPr="00A05FD9" w:rsidRDefault="009B0C29" w:rsidP="00A05FD9">
                    <w:pPr>
                      <w:tabs>
                        <w:tab w:val="left" w:pos="426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Am Hinkenberg 2a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22941 Bargteheide</w:t>
                    </w:r>
                  </w:p>
                  <w:p w14:paraId="7205F598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04532</w:t>
                    </w:r>
                    <w:r w:rsidR="00A05FD9" w:rsidRPr="00A05FD9">
                      <w:rPr>
                        <w:color w:val="58676F"/>
                        <w:sz w:val="12"/>
                      </w:rPr>
                      <w:t>-</w:t>
                    </w:r>
                    <w:r w:rsidRPr="00A05FD9">
                      <w:rPr>
                        <w:color w:val="58676F"/>
                        <w:sz w:val="12"/>
                      </w:rPr>
                      <w:t>2805703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referent@ec-nordbund.de</w:t>
                    </w:r>
                  </w:p>
                  <w:p w14:paraId="69ABBA7C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7C1E0C92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27D541F7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3B505D33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15143769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439E6E5E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2FFCE0F8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134F5540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658632D8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685963F4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485C7F87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rFonts w:ascii="Lato Heavy" w:hAnsi="Lato Heavy"/>
                        <w:color w:val="58676F"/>
                        <w:sz w:val="16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6"/>
                      </w:rPr>
                      <w:t>EC-Nordbund</w:t>
                    </w:r>
                  </w:p>
                  <w:p w14:paraId="1F952980" w14:textId="77777777" w:rsidR="00A05FD9" w:rsidRPr="00A05FD9" w:rsidRDefault="00A05FD9" w:rsidP="00A05FD9">
                    <w:pPr>
                      <w:tabs>
                        <w:tab w:val="left" w:pos="426"/>
                        <w:tab w:val="left" w:pos="993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Vereinsregister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Neumünster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Registernummer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VR 395</w:t>
                    </w:r>
                  </w:p>
                  <w:p w14:paraId="3865C39B" w14:textId="77777777" w:rsidR="00A05FD9" w:rsidRPr="00A05FD9" w:rsidRDefault="00A05FD9" w:rsidP="00A05FD9">
                    <w:pPr>
                      <w:tabs>
                        <w:tab w:val="left" w:pos="426"/>
                        <w:tab w:val="left" w:pos="993"/>
                      </w:tabs>
                      <w:spacing w:after="24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www.ec-nordbund.de</w:t>
                    </w:r>
                  </w:p>
                  <w:p w14:paraId="330DDC50" w14:textId="77777777" w:rsidR="00A05FD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rFonts w:ascii="Lato Heavy" w:hAnsi="Lato Heavy"/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6"/>
                      </w:rPr>
                      <w:t>Geschäftstelle</w:t>
                    </w:r>
                  </w:p>
                  <w:p w14:paraId="35C9BC16" w14:textId="77777777" w:rsidR="00A05FD9" w:rsidRPr="00A05FD9" w:rsidRDefault="009B0C29" w:rsidP="00A05FD9">
                    <w:pPr>
                      <w:tabs>
                        <w:tab w:val="left" w:pos="426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2"/>
                      </w:rPr>
                      <w:t>Lars Hennen</w:t>
                    </w:r>
                    <w:r w:rsidRPr="00A05FD9">
                      <w:rPr>
                        <w:color w:val="58676F"/>
                        <w:sz w:val="12"/>
                      </w:rPr>
                      <w:t xml:space="preserve"> (Vorsitzender)</w:t>
                    </w:r>
                  </w:p>
                  <w:p w14:paraId="1741555C" w14:textId="77777777" w:rsidR="00A05FD9" w:rsidRPr="00A05FD9" w:rsidRDefault="009B0C29" w:rsidP="00A05FD9">
                    <w:pPr>
                      <w:tabs>
                        <w:tab w:val="left" w:pos="426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Kronshagener Weg 61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24116 Kiel</w:t>
                    </w:r>
                  </w:p>
                  <w:p w14:paraId="40747B32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rFonts w:ascii="Lato Heavy" w:hAnsi="Lato Heavy"/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0157-307 385 16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info@ec-nordbund.de</w:t>
                    </w:r>
                  </w:p>
                  <w:p w14:paraId="4FA6FFA9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2"/>
                      </w:rPr>
                      <w:t>Bankverbindung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Sparkasse Südholstein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IBAN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DE47 2305 1030 0510 8336 43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BIC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NOLADE21SHO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858ED" w:rsidRPr="000D5DB7">
      <w:rPr>
        <w:noProof/>
        <w:sz w:val="36"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C4E3AA" wp14:editId="695ECC51">
              <wp:simplePos x="0" y="0"/>
              <wp:positionH relativeFrom="page">
                <wp:posOffset>720090</wp:posOffset>
              </wp:positionH>
              <wp:positionV relativeFrom="page">
                <wp:posOffset>1659890</wp:posOffset>
              </wp:positionV>
              <wp:extent cx="3240000" cy="144000"/>
              <wp:effectExtent l="0" t="0" r="0" b="889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0000" cy="14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EF4060" w14:textId="77777777" w:rsidR="00BF2CFB" w:rsidRPr="00BF2CFB" w:rsidRDefault="00BF2CF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EC-Referent Thomas Seeger</w:t>
                          </w:r>
                          <w:r w:rsidRPr="00BF2CFB">
                            <w:rPr>
                              <w:sz w:val="16"/>
                            </w:rPr>
                            <w:t xml:space="preserve"> - Am Hinkenberg 2a - 22941 Bargteheide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C4E3AA" id="Textfeld 3" o:spid="_x0000_s1027" type="#_x0000_t202" style="position:absolute;margin-left:56.7pt;margin-top:130.7pt;width:255.1pt;height:1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" filled="f" stroked="f" strokeweight=".5pt">
              <v:textbox inset="0,0,0,0">
                <w:txbxContent>
                  <w:p w14:paraId="37EF4060" w14:textId="77777777" w:rsidR="00BF2CFB" w:rsidRPr="00BF2CFB" w:rsidRDefault="00BF2CFB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EC-Referent Thomas Seeger</w:t>
                    </w:r>
                    <w:r w:rsidRPr="00BF2CFB">
                      <w:rPr>
                        <w:sz w:val="16"/>
                      </w:rPr>
                      <w:t xml:space="preserve"> - Am Hinkenberg 2a - 22941 Bargteheide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AE6"/>
    <w:multiLevelType w:val="hybridMultilevel"/>
    <w:tmpl w:val="EF74CC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AC"/>
    <w:rsid w:val="000A747A"/>
    <w:rsid w:val="000C22B5"/>
    <w:rsid w:val="000C2800"/>
    <w:rsid w:val="000D5DB7"/>
    <w:rsid w:val="00363C10"/>
    <w:rsid w:val="003C4023"/>
    <w:rsid w:val="003E1299"/>
    <w:rsid w:val="00444242"/>
    <w:rsid w:val="00564DAC"/>
    <w:rsid w:val="005B4B0D"/>
    <w:rsid w:val="006071DE"/>
    <w:rsid w:val="0066720E"/>
    <w:rsid w:val="00676782"/>
    <w:rsid w:val="006C5AB5"/>
    <w:rsid w:val="006D6010"/>
    <w:rsid w:val="00726C01"/>
    <w:rsid w:val="009B0C29"/>
    <w:rsid w:val="009F7114"/>
    <w:rsid w:val="00A05FD9"/>
    <w:rsid w:val="00B371B5"/>
    <w:rsid w:val="00BB46CC"/>
    <w:rsid w:val="00BF2CFB"/>
    <w:rsid w:val="00C17095"/>
    <w:rsid w:val="00D711B9"/>
    <w:rsid w:val="00D858ED"/>
    <w:rsid w:val="00F72726"/>
    <w:rsid w:val="00FC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2CE1AC2"/>
  <w15:chartTrackingRefBased/>
  <w15:docId w15:val="{7390183C-DB74-44A9-A227-4FEC391E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11B9"/>
    <w:pPr>
      <w:spacing w:line="276" w:lineRule="auto"/>
    </w:pPr>
    <w:rPr>
      <w:rFonts w:ascii="Lato" w:hAnsi="Lat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5DB7"/>
    <w:pPr>
      <w:keepNext/>
      <w:keepLines/>
      <w:spacing w:before="240" w:after="0"/>
      <w:outlineLvl w:val="0"/>
    </w:pPr>
    <w:rPr>
      <w:rFonts w:ascii="Lato Heavy" w:eastAsiaTheme="majorEastAsia" w:hAnsi="Lato Heavy" w:cstheme="majorBidi"/>
      <w:color w:val="58676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5DB7"/>
    <w:pPr>
      <w:keepNext/>
      <w:keepLines/>
      <w:spacing w:before="40" w:after="0"/>
      <w:outlineLvl w:val="1"/>
    </w:pPr>
    <w:rPr>
      <w:rFonts w:ascii="Lato Heavy" w:eastAsiaTheme="majorEastAsia" w:hAnsi="Lato Heavy" w:cstheme="majorBidi"/>
      <w:color w:val="58676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5DB7"/>
    <w:pPr>
      <w:keepNext/>
      <w:keepLines/>
      <w:spacing w:before="40" w:after="0"/>
      <w:outlineLvl w:val="2"/>
    </w:pPr>
    <w:rPr>
      <w:rFonts w:ascii="Lato Heavy" w:eastAsiaTheme="majorEastAsia" w:hAnsi="Lato Heavy" w:cstheme="majorBidi"/>
      <w:color w:val="58676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5DB7"/>
    <w:pPr>
      <w:keepNext/>
      <w:keepLines/>
      <w:spacing w:before="40" w:after="0"/>
      <w:outlineLvl w:val="3"/>
    </w:pPr>
    <w:rPr>
      <w:rFonts w:ascii="Lato Heavy" w:eastAsiaTheme="majorEastAsia" w:hAnsi="Lato Heavy" w:cstheme="majorBidi"/>
      <w:i/>
      <w:iCs/>
      <w:color w:val="58676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2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2CFB"/>
  </w:style>
  <w:style w:type="paragraph" w:styleId="Fuzeile">
    <w:name w:val="footer"/>
    <w:basedOn w:val="Standard"/>
    <w:link w:val="FuzeileZchn"/>
    <w:uiPriority w:val="99"/>
    <w:unhideWhenUsed/>
    <w:rsid w:val="00BF2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2CFB"/>
  </w:style>
  <w:style w:type="character" w:styleId="Hyperlink">
    <w:name w:val="Hyperlink"/>
    <w:basedOn w:val="Absatz-Standardschriftart"/>
    <w:uiPriority w:val="99"/>
    <w:unhideWhenUsed/>
    <w:rsid w:val="009B0C29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0D5DB7"/>
    <w:pPr>
      <w:spacing w:after="0" w:line="240" w:lineRule="auto"/>
      <w:contextualSpacing/>
    </w:pPr>
    <w:rPr>
      <w:rFonts w:ascii="Lato Light" w:eastAsiaTheme="majorEastAsia" w:hAnsi="Lato Light" w:cstheme="majorBidi"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5DB7"/>
    <w:rPr>
      <w:rFonts w:ascii="Lato Light" w:eastAsiaTheme="majorEastAsia" w:hAnsi="Lato Light" w:cstheme="majorBidi"/>
      <w:spacing w:val="-10"/>
      <w:kern w:val="28"/>
      <w:sz w:val="6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5D0C"/>
    <w:pPr>
      <w:numPr>
        <w:ilvl w:val="1"/>
      </w:numPr>
      <w:spacing w:line="240" w:lineRule="auto"/>
    </w:pPr>
    <w:rPr>
      <w:rFonts w:ascii="Lato Heavy" w:eastAsiaTheme="minorEastAsia" w:hAnsi="Lato Heavy"/>
      <w:color w:val="58676F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5D0C"/>
    <w:rPr>
      <w:rFonts w:ascii="Lato Heavy" w:eastAsiaTheme="minorEastAsia" w:hAnsi="Lato Heavy"/>
      <w:color w:val="58676F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5DB7"/>
    <w:rPr>
      <w:rFonts w:ascii="Lato Heavy" w:eastAsiaTheme="majorEastAsia" w:hAnsi="Lato Heavy" w:cstheme="majorBidi"/>
      <w:color w:val="58676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5DB7"/>
    <w:rPr>
      <w:rFonts w:ascii="Lato Heavy" w:eastAsiaTheme="majorEastAsia" w:hAnsi="Lato Heavy" w:cstheme="majorBidi"/>
      <w:color w:val="58676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5DB7"/>
    <w:rPr>
      <w:rFonts w:ascii="Lato Heavy" w:eastAsiaTheme="majorEastAsia" w:hAnsi="Lato Heavy" w:cstheme="majorBidi"/>
      <w:color w:val="58676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D5DB7"/>
    <w:rPr>
      <w:rFonts w:ascii="Lato Heavy" w:eastAsiaTheme="majorEastAsia" w:hAnsi="Lato Heavy" w:cstheme="majorBidi"/>
      <w:i/>
      <w:iCs/>
      <w:color w:val="58676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3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3C1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64DAC"/>
    <w:pPr>
      <w:spacing w:after="60"/>
      <w:ind w:left="720"/>
      <w:contextualSpacing/>
    </w:pPr>
    <w:rPr>
      <w:rFonts w:ascii="Calibri Deluxe" w:hAnsi="Calibri Deluxe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cuments\Vorlagen\EC-Brief%202020%20Thomas%20Seeger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09E16A75B7E9449E2B2FF838279862" ma:contentTypeVersion="11" ma:contentTypeDescription="Ein neues Dokument erstellen." ma:contentTypeScope="" ma:versionID="2478aa4a12a9971d0bfb8df698304acf">
  <xsd:schema xmlns:xsd="http://www.w3.org/2001/XMLSchema" xmlns:xs="http://www.w3.org/2001/XMLSchema" xmlns:p="http://schemas.microsoft.com/office/2006/metadata/properties" xmlns:ns3="e164ba1e-bce4-440f-b8f6-12b53db8f991" xmlns:ns4="0560ef14-3e77-41da-98cd-f995bd39c507" targetNamespace="http://schemas.microsoft.com/office/2006/metadata/properties" ma:root="true" ma:fieldsID="8137132974df18000a06e92c1da8483f" ns3:_="" ns4:_="">
    <xsd:import namespace="e164ba1e-bce4-440f-b8f6-12b53db8f991"/>
    <xsd:import namespace="0560ef14-3e77-41da-98cd-f995bd39c5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4ba1e-bce4-440f-b8f6-12b53db8f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0ef14-3e77-41da-98cd-f995bd39c5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7EC617-D4C3-4036-8D66-BF95AA358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4ba1e-bce4-440f-b8f6-12b53db8f991"/>
    <ds:schemaRef ds:uri="0560ef14-3e77-41da-98cd-f995bd39c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073257-BA90-4038-B025-C8F8E2652E08}">
  <ds:schemaRefs>
    <ds:schemaRef ds:uri="e164ba1e-bce4-440f-b8f6-12b53db8f991"/>
    <ds:schemaRef ds:uri="0560ef14-3e77-41da-98cd-f995bd39c50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42941DD-B4A6-4807-95A6-BC836C1E2A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EC-Brief 2020 Thomas Seeger.dotx</Template>
  <TotalTime>0</TotalTime>
  <Pages>2</Pages>
  <Words>356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Seeger</cp:lastModifiedBy>
  <cp:revision>5</cp:revision>
  <cp:lastPrinted>2019-11-04T17:05:00Z</cp:lastPrinted>
  <dcterms:created xsi:type="dcterms:W3CDTF">2020-11-29T15:19:00Z</dcterms:created>
  <dcterms:modified xsi:type="dcterms:W3CDTF">2020-12-04T10:46:00Z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0x0101004209E16A75B7E9449E2B2FF838279862</vt:lpwstr>
  </property>
</Properties>
</file>